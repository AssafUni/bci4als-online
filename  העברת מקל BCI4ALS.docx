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95692" w14:textId="0304B903" w:rsidR="005C6D45" w:rsidRDefault="00493E67" w:rsidP="00B272A6">
      <w:pPr>
        <w:pStyle w:val="Title"/>
        <w:bidi/>
        <w:ind w:left="0"/>
        <w:jc w:val="center"/>
        <w:rPr>
          <w:sz w:val="72"/>
          <w:szCs w:val="72"/>
          <w:lang w:bidi="he-IL"/>
        </w:rPr>
      </w:pPr>
      <w:r>
        <w:rPr>
          <w:rFonts w:hint="cs"/>
          <w:sz w:val="72"/>
          <w:szCs w:val="72"/>
          <w:lang w:bidi="he-IL"/>
        </w:rPr>
        <w:t>ALS</w:t>
      </w:r>
      <w:r>
        <w:rPr>
          <w:rFonts w:hint="cs"/>
          <w:sz w:val="72"/>
          <w:szCs w:val="72"/>
          <w:rtl/>
          <w:lang w:bidi="he-IL"/>
        </w:rPr>
        <w:t>4</w:t>
      </w:r>
      <w:r>
        <w:rPr>
          <w:rFonts w:hint="cs"/>
          <w:sz w:val="72"/>
          <w:szCs w:val="72"/>
          <w:lang w:bidi="he-IL"/>
        </w:rPr>
        <w:t>BCI</w:t>
      </w:r>
    </w:p>
    <w:p w14:paraId="316AFAC1" w14:textId="5828C729" w:rsidR="005C6D45" w:rsidRDefault="00B272A6" w:rsidP="00B272A6">
      <w:pPr>
        <w:pStyle w:val="Subtitle"/>
        <w:bidi/>
        <w:ind w:left="0"/>
        <w:jc w:val="center"/>
        <w:rPr>
          <w:lang w:bidi="he-IL"/>
        </w:rPr>
      </w:pPr>
      <w:bookmarkStart w:id="0" w:name="_Hlk487785372"/>
      <w:bookmarkEnd w:id="0"/>
      <w:r>
        <w:rPr>
          <w:rFonts w:hint="cs"/>
          <w:rtl/>
          <w:lang w:bidi="he-IL"/>
        </w:rPr>
        <w:t xml:space="preserve">הקבוצה של עומרי </w:t>
      </w:r>
      <w:r>
        <w:rPr>
          <w:rtl/>
          <w:lang w:bidi="he-IL"/>
        </w:rPr>
        <w:t>–</w:t>
      </w:r>
      <w:r>
        <w:rPr>
          <w:rFonts w:hint="cs"/>
          <w:rtl/>
          <w:lang w:bidi="he-IL"/>
        </w:rPr>
        <w:t xml:space="preserve"> מסמך העברת מקל</w:t>
      </w:r>
    </w:p>
    <w:p w14:paraId="5F9AB536" w14:textId="44E69B52" w:rsidR="005C6D45" w:rsidRDefault="00493E67" w:rsidP="00493E67">
      <w:pPr>
        <w:pStyle w:val="Heading1"/>
        <w:bidi/>
        <w:rPr>
          <w:lang w:bidi="he-IL"/>
        </w:rPr>
      </w:pPr>
      <w:r>
        <w:rPr>
          <w:rFonts w:hint="cs"/>
          <w:rtl/>
          <w:lang w:bidi="he-IL"/>
        </w:rPr>
        <w:t>רקע כללי של הפרויקט ב</w:t>
      </w:r>
      <w:r>
        <w:rPr>
          <w:lang w:bidi="he-IL"/>
        </w:rPr>
        <w:t>high</w:t>
      </w:r>
      <w:r>
        <w:rPr>
          <w:rFonts w:hint="cs"/>
          <w:lang w:bidi="he-IL"/>
        </w:rPr>
        <w:t xml:space="preserve"> </w:t>
      </w:r>
      <w:r>
        <w:rPr>
          <w:lang w:bidi="he-IL"/>
        </w:rPr>
        <w:t>level-</w:t>
      </w:r>
    </w:p>
    <w:p w14:paraId="3D09C5E3" w14:textId="5D2E9AA7" w:rsidR="00A56375" w:rsidRDefault="00A56375" w:rsidP="003313BB">
      <w:pPr>
        <w:bidi/>
        <w:rPr>
          <w:rtl/>
          <w:lang w:bidi="he-IL"/>
        </w:rPr>
      </w:pPr>
      <w:r>
        <w:rPr>
          <w:rFonts w:hint="cs"/>
          <w:rtl/>
          <w:lang w:bidi="he-IL"/>
        </w:rPr>
        <w:t>המנטור שלנו הוא עומרי חותם.</w:t>
      </w:r>
    </w:p>
    <w:p w14:paraId="12C8958E" w14:textId="4E9ECC20" w:rsidR="003313BB" w:rsidRDefault="003313BB" w:rsidP="00A56375">
      <w:pPr>
        <w:bidi/>
        <w:rPr>
          <w:rtl/>
          <w:lang w:bidi="he-IL"/>
        </w:rPr>
      </w:pPr>
      <w:r>
        <w:rPr>
          <w:rFonts w:hint="cs"/>
          <w:rtl/>
          <w:lang w:bidi="he-IL"/>
        </w:rPr>
        <w:t>המוצר שהתאמנו לעומרי הוא ממשק שיאפשר לו תקשורת של כפתור מצוקה, ובנוסף מתן תשובה של כן ולא.</w:t>
      </w:r>
    </w:p>
    <w:p w14:paraId="7C46F45F" w14:textId="11310372" w:rsidR="003407A9" w:rsidRDefault="003313BB" w:rsidP="00A56375">
      <w:pPr>
        <w:bidi/>
        <w:rPr>
          <w:lang w:bidi="he-IL"/>
        </w:rPr>
      </w:pPr>
      <w:r>
        <w:rPr>
          <w:rFonts w:hint="cs"/>
          <w:rtl/>
          <w:lang w:bidi="he-IL"/>
        </w:rPr>
        <w:t xml:space="preserve">כדי לעשות זאת, אנחנו משתמשים בפרדיגמה של </w:t>
      </w:r>
      <w:r>
        <w:rPr>
          <w:lang w:bidi="he-IL"/>
        </w:rPr>
        <w:t>MI</w:t>
      </w:r>
      <w:r>
        <w:rPr>
          <w:rFonts w:hint="cs"/>
          <w:rtl/>
          <w:lang w:bidi="he-IL"/>
        </w:rPr>
        <w:t xml:space="preserve"> עם 3 מחלקות (ימין, שמאל, </w:t>
      </w:r>
      <w:r>
        <w:rPr>
          <w:lang w:bidi="he-IL"/>
        </w:rPr>
        <w:t>idle</w:t>
      </w:r>
      <w:r>
        <w:rPr>
          <w:rFonts w:hint="cs"/>
          <w:rtl/>
          <w:lang w:bidi="he-IL"/>
        </w:rPr>
        <w:t>). את תהליך הקלטת ושמירת הנתונים של קסדת ה</w:t>
      </w:r>
      <w:r>
        <w:rPr>
          <w:lang w:bidi="he-IL"/>
        </w:rPr>
        <w:t>EEG</w:t>
      </w:r>
      <w:r>
        <w:rPr>
          <w:rFonts w:hint="cs"/>
          <w:rtl/>
          <w:lang w:bidi="he-IL"/>
        </w:rPr>
        <w:t xml:space="preserve"> אנחנו מבצעים בעזרת  </w:t>
      </w:r>
      <w:r w:rsidR="00A56375">
        <w:rPr>
          <w:lang w:bidi="he-IL"/>
        </w:rPr>
        <w:t>MATLAB</w:t>
      </w:r>
      <w:r>
        <w:rPr>
          <w:rFonts w:hint="cs"/>
          <w:rtl/>
          <w:lang w:bidi="he-IL"/>
        </w:rPr>
        <w:t xml:space="preserve">. לאחר מכן, גם תהליך הסיווג נעשה בתוכנה באמצעות מסווג </w:t>
      </w:r>
      <w:r>
        <w:rPr>
          <w:lang w:bidi="he-IL"/>
        </w:rPr>
        <w:t>SVM</w:t>
      </w:r>
      <w:r>
        <w:rPr>
          <w:rFonts w:hint="cs"/>
          <w:rtl/>
          <w:lang w:bidi="he-IL"/>
        </w:rPr>
        <w:t>. החלק של ממשק המשתמש שפיתחנו נכתב ב</w:t>
      </w:r>
      <w:r>
        <w:rPr>
          <w:lang w:bidi="he-IL"/>
        </w:rPr>
        <w:t>Python</w:t>
      </w:r>
      <w:r>
        <w:rPr>
          <w:rFonts w:hint="cs"/>
          <w:rtl/>
          <w:lang w:bidi="he-IL"/>
        </w:rPr>
        <w:t>. הוא כולל ממשק משתמש ללמידת לֹ</w:t>
      </w:r>
      <w:r>
        <w:rPr>
          <w:lang w:bidi="he-IL"/>
        </w:rPr>
        <w:t>Co-Learning</w:t>
      </w:r>
      <w:r>
        <w:rPr>
          <w:rFonts w:hint="cs"/>
          <w:rtl/>
          <w:lang w:bidi="he-IL"/>
        </w:rPr>
        <w:t xml:space="preserve"> באונליין וממשק לשימוש אונליין במסווג (שימוש רציף). כרגע יש כמה קשיים שמגבילים את אחוזי הדיוק שהגענו אליהם. ״בתנאי מעבדה״ הצלחנו להגיע לכ-80% דיוק ו</w:t>
      </w:r>
      <w:r w:rsidR="00A56375">
        <w:rPr>
          <w:rFonts w:hint="cs"/>
          <w:rtl/>
          <w:lang w:bidi="he-IL"/>
        </w:rPr>
        <w:t>לרוב המסווג מצליח כ-60% דיוק.</w:t>
      </w:r>
    </w:p>
    <w:p w14:paraId="0207F00F" w14:textId="4934F206" w:rsidR="005C6D45" w:rsidRDefault="00493E67" w:rsidP="00493E67">
      <w:pPr>
        <w:pStyle w:val="Heading1"/>
        <w:bidi/>
        <w:rPr>
          <w:lang w:bidi="he-IL"/>
        </w:rPr>
      </w:pPr>
      <w:r>
        <w:rPr>
          <w:rFonts w:hint="cs"/>
          <w:rtl/>
          <w:lang w:bidi="he-IL"/>
        </w:rPr>
        <w:t>תהליך התגבשות המוצר</w:t>
      </w:r>
    </w:p>
    <w:p w14:paraId="05912DA5" w14:textId="34B7A2F2" w:rsidR="005C6D45" w:rsidRDefault="00493E67" w:rsidP="00493E67">
      <w:pPr>
        <w:bidi/>
        <w:rPr>
          <w:rtl/>
          <w:lang w:bidi="he-IL"/>
        </w:rPr>
      </w:pPr>
      <w:r>
        <w:rPr>
          <w:rFonts w:hint="cs"/>
          <w:rtl/>
          <w:lang w:bidi="he-IL"/>
        </w:rPr>
        <w:t>כאן תנסו להכניס את הקבוצה הבאה ממש לסיור מוחות שאתם עשיתם בצעדים הראשונים.</w:t>
      </w:r>
    </w:p>
    <w:p w14:paraId="2D90BD48" w14:textId="2FE7D166" w:rsidR="005C6D45" w:rsidRDefault="005C6D45" w:rsidP="00493E67">
      <w:pPr>
        <w:bidi/>
        <w:rPr>
          <w:rtl/>
          <w:lang w:bidi="he-IL"/>
        </w:rPr>
      </w:pPr>
    </w:p>
    <w:p w14:paraId="6B5913DD" w14:textId="254D37C5" w:rsidR="00493E67" w:rsidRDefault="00493E67" w:rsidP="00493E67">
      <w:pPr>
        <w:pStyle w:val="Heading2"/>
        <w:bidi/>
        <w:rPr>
          <w:rtl/>
          <w:lang w:bidi="he-IL"/>
        </w:rPr>
      </w:pPr>
      <w:r>
        <w:rPr>
          <w:rFonts w:hint="cs"/>
          <w:rtl/>
          <w:lang w:bidi="he-IL"/>
        </w:rPr>
        <w:t>הכרת המנטור</w:t>
      </w:r>
    </w:p>
    <w:p w14:paraId="110AC1B5" w14:textId="60C3681D" w:rsidR="00A56375" w:rsidRDefault="00A56375" w:rsidP="00A56375">
      <w:pPr>
        <w:bidi/>
        <w:rPr>
          <w:rtl/>
          <w:lang w:bidi="he-IL"/>
        </w:rPr>
      </w:pPr>
      <w:r>
        <w:rPr>
          <w:rFonts w:hint="cs"/>
          <w:rtl/>
          <w:lang w:bidi="he-IL"/>
        </w:rPr>
        <w:t xml:space="preserve">עומרי בן 31 וגר בגבעתיים. עומרי נשוי ויש לו בן צעיר. הוא חולה כ-10 שנים במחלה ונמצא כרגע ברמה שהוא לא יכול לזוז או לתקשר בכוחות עצמו. התקשורת איתו מתבצעת דרך מערכת </w:t>
      </w:r>
      <w:r>
        <w:rPr>
          <w:lang w:bidi="he-IL"/>
        </w:rPr>
        <w:t>Eye Tracking</w:t>
      </w:r>
      <w:r>
        <w:rPr>
          <w:rFonts w:hint="cs"/>
          <w:rtl/>
          <w:lang w:bidi="he-IL"/>
        </w:rPr>
        <w:t xml:space="preserve"> שמקריאה את מה שהוא כותב. הוא איש מיוחד ויש לו חוש טכנולוגי. מאוד כיף לעבוד איתו</w:t>
      </w:r>
      <w:r>
        <w:rPr>
          <w:lang w:bidi="he-IL"/>
        </w:rPr>
        <w:sym w:font="Wingdings" w:char="F04A"/>
      </w:r>
      <w:r>
        <w:rPr>
          <w:rFonts w:hint="cs"/>
          <w:rtl/>
          <w:lang w:bidi="he-IL"/>
        </w:rPr>
        <w:t xml:space="preserve"> </w:t>
      </w:r>
    </w:p>
    <w:p w14:paraId="199F2617" w14:textId="6CB930EC" w:rsidR="00A56375" w:rsidRDefault="00A56375" w:rsidP="00A56375">
      <w:pPr>
        <w:bidi/>
        <w:rPr>
          <w:rtl/>
          <w:lang w:bidi="he-IL"/>
        </w:rPr>
      </w:pPr>
      <w:r>
        <w:rPr>
          <w:rFonts w:hint="cs"/>
          <w:rtl/>
          <w:lang w:bidi="he-IL"/>
        </w:rPr>
        <w:t>כאשר עומרי מקשיב לכם אתם תראו שהוא מסתכל עליהם עם העיניים שלו ולא מסתכל על המסך על מנת לכתוב משהו.</w:t>
      </w:r>
    </w:p>
    <w:p w14:paraId="24BA2F51" w14:textId="16FBA349" w:rsidR="005C6D45" w:rsidRDefault="00493E67" w:rsidP="00493E67">
      <w:pPr>
        <w:pStyle w:val="Heading2"/>
        <w:bidi/>
        <w:rPr>
          <w:rtl/>
          <w:lang w:bidi="he-IL"/>
        </w:rPr>
      </w:pPr>
      <w:r>
        <w:rPr>
          <w:rFonts w:hint="cs"/>
          <w:rtl/>
          <w:lang w:bidi="he-IL"/>
        </w:rPr>
        <w:t>הבנת הצורך</w:t>
      </w:r>
    </w:p>
    <w:p w14:paraId="0B62303D" w14:textId="3DE4E9E4" w:rsidR="00A56375" w:rsidRDefault="00A56375" w:rsidP="00A56375">
      <w:pPr>
        <w:bidi/>
        <w:rPr>
          <w:rtl/>
          <w:lang w:bidi="he-IL"/>
        </w:rPr>
      </w:pPr>
      <w:r>
        <w:rPr>
          <w:rFonts w:hint="cs"/>
          <w:rtl/>
          <w:lang w:bidi="he-IL"/>
        </w:rPr>
        <w:t xml:space="preserve">כמו שאמרנו, כרגע עומרי מתקשר דרך מערכת </w:t>
      </w:r>
      <w:r>
        <w:rPr>
          <w:lang w:bidi="he-IL"/>
        </w:rPr>
        <w:t>Eye Tracking</w:t>
      </w:r>
      <w:r>
        <w:rPr>
          <w:rFonts w:hint="cs"/>
          <w:rtl/>
          <w:lang w:bidi="he-IL"/>
        </w:rPr>
        <w:t xml:space="preserve"> . כאשר דיברנו איתו הוא אמר שהוא מכיר את המחלה ״וזה עניין של זמן עד שהחולה יאבד את היכולת שלו להזיז את העיניים״. לכן הטכנולוגיה של דמיון מוטורי היא מעודדת עבורו ותוכל לאפשר לו תקשורת גם במצב של חוסר יכולות להשתמש במערכת הנוכחית שלו. עומרי העלה עוד תועלת למערכת שכזאת והיא עזרה לנפגעי שבץ מוחי בשיקום. אחרי שיחה איתו סיכמנו שהפונקציות הבסיסיות שנרצה לפתח עבורו הן:</w:t>
      </w:r>
    </w:p>
    <w:p w14:paraId="11ED95F7" w14:textId="19DBE657" w:rsidR="00A56375" w:rsidRDefault="00A56375" w:rsidP="00A56375">
      <w:pPr>
        <w:pStyle w:val="ListParagraph"/>
        <w:numPr>
          <w:ilvl w:val="0"/>
          <w:numId w:val="34"/>
        </w:numPr>
        <w:bidi/>
        <w:rPr>
          <w:lang w:bidi="he-IL"/>
        </w:rPr>
      </w:pPr>
      <w:r>
        <w:rPr>
          <w:rFonts w:hint="cs"/>
          <w:rtl/>
          <w:lang w:bidi="he-IL"/>
        </w:rPr>
        <w:t xml:space="preserve">כפתור מצוקה </w:t>
      </w:r>
      <w:r>
        <w:rPr>
          <w:rtl/>
          <w:lang w:bidi="he-IL"/>
        </w:rPr>
        <w:t>–</w:t>
      </w:r>
      <w:r>
        <w:rPr>
          <w:rFonts w:hint="cs"/>
          <w:rtl/>
          <w:lang w:bidi="he-IL"/>
        </w:rPr>
        <w:t xml:space="preserve"> כאן צריך להיות סימן נדיר אך לא מורכב מידי על מנת לאפשר זיהוי מהיר עם מעט </w:t>
      </w:r>
      <w:r>
        <w:rPr>
          <w:lang w:bidi="he-IL"/>
        </w:rPr>
        <w:t>False Alarms</w:t>
      </w:r>
      <w:r>
        <w:rPr>
          <w:rFonts w:hint="cs"/>
          <w:rtl/>
          <w:lang w:bidi="he-IL"/>
        </w:rPr>
        <w:t xml:space="preserve"> </w:t>
      </w:r>
    </w:p>
    <w:p w14:paraId="24205E1D" w14:textId="615D91B5" w:rsidR="00A56375" w:rsidRDefault="00A56375" w:rsidP="00A56375">
      <w:pPr>
        <w:pStyle w:val="ListParagraph"/>
        <w:numPr>
          <w:ilvl w:val="0"/>
          <w:numId w:val="34"/>
        </w:numPr>
        <w:bidi/>
        <w:rPr>
          <w:rFonts w:hint="cs"/>
          <w:rtl/>
          <w:lang w:bidi="he-IL"/>
        </w:rPr>
      </w:pPr>
      <w:r>
        <w:rPr>
          <w:rFonts w:hint="cs"/>
          <w:rtl/>
          <w:lang w:bidi="he-IL"/>
        </w:rPr>
        <w:t xml:space="preserve">מתן תשובה של כן/לא </w:t>
      </w:r>
      <w:r>
        <w:rPr>
          <w:rtl/>
          <w:lang w:bidi="he-IL"/>
        </w:rPr>
        <w:t>–</w:t>
      </w:r>
      <w:r>
        <w:rPr>
          <w:rFonts w:hint="cs"/>
          <w:rtl/>
          <w:lang w:bidi="he-IL"/>
        </w:rPr>
        <w:t xml:space="preserve"> יאפשר לעומרי לענות לשאלות.</w:t>
      </w:r>
    </w:p>
    <w:p w14:paraId="47900CDD" w14:textId="5E9FDC8F" w:rsidR="005C6D45" w:rsidRPr="000F00E7" w:rsidRDefault="0058453C" w:rsidP="0058453C">
      <w:pPr>
        <w:pStyle w:val="Heading1"/>
        <w:bidi/>
        <w:rPr>
          <w:lang w:bidi="he-IL"/>
        </w:rPr>
      </w:pPr>
      <w:r>
        <w:rPr>
          <w:rFonts w:hint="cs"/>
          <w:rtl/>
          <w:lang w:bidi="he-IL"/>
        </w:rPr>
        <w:lastRenderedPageBreak/>
        <w:t>חומרה</w:t>
      </w:r>
    </w:p>
    <w:p w14:paraId="641D8C7D" w14:textId="0CFCA4BC" w:rsidR="0058453C" w:rsidRDefault="00DF4342" w:rsidP="0058453C">
      <w:pPr>
        <w:bidi/>
        <w:rPr>
          <w:rtl/>
          <w:lang w:bidi="he-IL"/>
        </w:rPr>
      </w:pPr>
      <w:r>
        <w:rPr>
          <w:rFonts w:hint="cs"/>
          <w:rtl/>
          <w:lang w:bidi="he-IL"/>
        </w:rPr>
        <w:t>השתמשנו בקסדת</w:t>
      </w:r>
      <w:r w:rsidR="0058453C">
        <w:rPr>
          <w:rFonts w:hint="cs"/>
          <w:rtl/>
          <w:lang w:bidi="he-IL"/>
        </w:rPr>
        <w:t xml:space="preserve"> </w:t>
      </w:r>
      <w:r w:rsidR="001801B6">
        <w:rPr>
          <w:lang w:bidi="he-IL"/>
        </w:rPr>
        <w:t>O</w:t>
      </w:r>
      <w:r w:rsidR="0058453C">
        <w:rPr>
          <w:lang w:bidi="he-IL"/>
        </w:rPr>
        <w:t>penBCI</w:t>
      </w:r>
      <w:r w:rsidR="0058453C">
        <w:rPr>
          <w:rFonts w:hint="cs"/>
          <w:rtl/>
          <w:lang w:bidi="he-IL"/>
        </w:rPr>
        <w:t xml:space="preserve"> </w:t>
      </w:r>
      <w:r>
        <w:rPr>
          <w:rFonts w:hint="cs"/>
          <w:rtl/>
          <w:lang w:bidi="he-IL"/>
        </w:rPr>
        <w:t xml:space="preserve">עם </w:t>
      </w:r>
      <w:r w:rsidR="0058453C">
        <w:rPr>
          <w:rFonts w:hint="cs"/>
          <w:rtl/>
          <w:lang w:bidi="he-IL"/>
        </w:rPr>
        <w:t>אלקטרודות יבשות</w:t>
      </w:r>
      <w:r>
        <w:rPr>
          <w:rFonts w:hint="cs"/>
          <w:rtl/>
          <w:lang w:bidi="he-IL"/>
        </w:rPr>
        <w:t>. את הקסדה התאמנו לראש של עומרי וחתכנו את החלק האחורי שלה. עשינו זאת משתי סיבות:</w:t>
      </w:r>
    </w:p>
    <w:p w14:paraId="574D6D67" w14:textId="04350722" w:rsidR="00DF4342" w:rsidRDefault="00DF4342" w:rsidP="00DF4342">
      <w:pPr>
        <w:pStyle w:val="ListParagraph"/>
        <w:numPr>
          <w:ilvl w:val="0"/>
          <w:numId w:val="35"/>
        </w:numPr>
        <w:bidi/>
        <w:rPr>
          <w:lang w:bidi="he-IL"/>
        </w:rPr>
      </w:pPr>
      <w:r>
        <w:rPr>
          <w:rFonts w:hint="cs"/>
          <w:rtl/>
          <w:lang w:bidi="he-IL"/>
        </w:rPr>
        <w:t>עומרי יושב על כורסת טלוויזיה ומשעין את ראשו על כרית שתומכת בראשו משום שהוא לא יכול להחזיק את הראש בעצמו. אנחנו רוצים שהוא יוכל להשתמש בקסדה באותו מנח וכדי לאפשר זאת צריך להוריד את החלק האחורי שלה.</w:t>
      </w:r>
    </w:p>
    <w:p w14:paraId="34E8005F" w14:textId="03D32B83" w:rsidR="0058453C" w:rsidRDefault="00DF4342" w:rsidP="00DF4342">
      <w:pPr>
        <w:pStyle w:val="ListParagraph"/>
        <w:numPr>
          <w:ilvl w:val="0"/>
          <w:numId w:val="35"/>
        </w:numPr>
        <w:bidi/>
        <w:rPr>
          <w:rtl/>
          <w:lang w:bidi="he-IL"/>
        </w:rPr>
      </w:pPr>
      <w:r>
        <w:rPr>
          <w:rFonts w:hint="cs"/>
          <w:rtl/>
          <w:lang w:bidi="he-IL"/>
        </w:rPr>
        <w:t xml:space="preserve">מכיוון שאנחנו משתמשים בפרדיגמת </w:t>
      </w:r>
      <w:r>
        <w:rPr>
          <w:lang w:bidi="he-IL"/>
        </w:rPr>
        <w:t>MI</w:t>
      </w:r>
      <w:r>
        <w:rPr>
          <w:rFonts w:hint="cs"/>
          <w:rtl/>
          <w:lang w:bidi="he-IL"/>
        </w:rPr>
        <w:t xml:space="preserve"> אין לנו צורך בשימוש באלקטרודות שנמצאות בחלק האחורי של הראש. אנחנו בעיקר צריכים את האלקטרודות שממוקמות במרכז הראש (</w:t>
      </w:r>
      <w:r>
        <w:rPr>
          <w:lang w:bidi="he-IL"/>
        </w:rPr>
        <w:t>C3/C4</w:t>
      </w:r>
      <w:r>
        <w:rPr>
          <w:rFonts w:hint="cs"/>
          <w:rtl/>
          <w:lang w:bidi="he-IL"/>
        </w:rPr>
        <w:t>)</w:t>
      </w:r>
    </w:p>
    <w:p w14:paraId="56BCEF9B" w14:textId="5E306D69" w:rsidR="005C6D45" w:rsidRDefault="0058453C" w:rsidP="0058453C">
      <w:pPr>
        <w:pStyle w:val="Heading1"/>
        <w:bidi/>
        <w:rPr>
          <w:lang w:bidi="he-IL"/>
        </w:rPr>
      </w:pPr>
      <w:r>
        <w:rPr>
          <w:rFonts w:hint="cs"/>
          <w:rtl/>
          <w:lang w:bidi="he-IL"/>
        </w:rPr>
        <w:t>תוכנה</w:t>
      </w:r>
    </w:p>
    <w:p w14:paraId="3F9EBA59" w14:textId="43A7B0C0" w:rsidR="00DF4342" w:rsidRDefault="00DF4342" w:rsidP="0058453C">
      <w:pPr>
        <w:bidi/>
        <w:rPr>
          <w:rtl/>
          <w:lang w:bidi="he-IL"/>
        </w:rPr>
      </w:pPr>
      <w:bookmarkStart w:id="1" w:name="_Toc522551959"/>
      <w:r>
        <w:rPr>
          <w:rFonts w:hint="cs"/>
          <w:rtl/>
          <w:lang w:bidi="he-IL"/>
        </w:rPr>
        <w:t>התוכנה מורכבת משני חלקים:</w:t>
      </w:r>
    </w:p>
    <w:p w14:paraId="13349F7A" w14:textId="71802D15" w:rsidR="00DF4342" w:rsidRDefault="00DF4342" w:rsidP="00DF4342">
      <w:pPr>
        <w:pStyle w:val="ListParagraph"/>
        <w:numPr>
          <w:ilvl w:val="0"/>
          <w:numId w:val="36"/>
        </w:numPr>
        <w:bidi/>
        <w:rPr>
          <w:lang w:bidi="he-IL"/>
        </w:rPr>
      </w:pPr>
      <w:r>
        <w:rPr>
          <w:lang w:bidi="he-IL"/>
        </w:rPr>
        <w:t>MATLAB</w:t>
      </w:r>
      <w:r>
        <w:rPr>
          <w:rFonts w:hint="cs"/>
          <w:rtl/>
          <w:lang w:bidi="he-IL"/>
        </w:rPr>
        <w:t xml:space="preserve"> </w:t>
      </w:r>
      <w:r>
        <w:rPr>
          <w:rtl/>
          <w:lang w:bidi="he-IL"/>
        </w:rPr>
        <w:t>–</w:t>
      </w:r>
      <w:r>
        <w:rPr>
          <w:rFonts w:hint="cs"/>
          <w:rtl/>
          <w:lang w:bidi="he-IL"/>
        </w:rPr>
        <w:t xml:space="preserve"> כאן אנחנו מבצעים את תהליך הקלטת הנתונים וסיווג הדמיון המוטורי כולל: ניקוי נתונים, </w:t>
      </w:r>
      <w:r>
        <w:rPr>
          <w:lang w:bidi="he-IL"/>
        </w:rPr>
        <w:t>Laplacian</w:t>
      </w:r>
      <w:r>
        <w:rPr>
          <w:rFonts w:hint="cs"/>
          <w:rtl/>
          <w:lang w:bidi="he-IL"/>
        </w:rPr>
        <w:t>, עיבוד מקדים, הוצאת פיצ׳רים וסיווג.</w:t>
      </w:r>
    </w:p>
    <w:p w14:paraId="5D4E8473" w14:textId="3B598687" w:rsidR="00DF4342" w:rsidRDefault="00DF4342" w:rsidP="00DF4342">
      <w:pPr>
        <w:pStyle w:val="ListParagraph"/>
        <w:numPr>
          <w:ilvl w:val="0"/>
          <w:numId w:val="36"/>
        </w:numPr>
        <w:bidi/>
        <w:rPr>
          <w:lang w:bidi="he-IL"/>
        </w:rPr>
      </w:pPr>
      <w:r>
        <w:rPr>
          <w:lang w:bidi="he-IL"/>
        </w:rPr>
        <w:t>Python</w:t>
      </w:r>
      <w:r>
        <w:rPr>
          <w:rFonts w:hint="cs"/>
          <w:rtl/>
          <w:lang w:bidi="he-IL"/>
        </w:rPr>
        <w:t xml:space="preserve"> </w:t>
      </w:r>
      <w:r>
        <w:rPr>
          <w:rtl/>
          <w:lang w:bidi="he-IL"/>
        </w:rPr>
        <w:t>–</w:t>
      </w:r>
      <w:r>
        <w:rPr>
          <w:rFonts w:hint="cs"/>
          <w:rtl/>
          <w:lang w:bidi="he-IL"/>
        </w:rPr>
        <w:t xml:space="preserve"> כאן בנינו את ממשק המשתמש. </w:t>
      </w:r>
      <w:r w:rsidRPr="001801B6">
        <w:rPr>
          <w:rFonts w:hint="cs"/>
          <w:highlight w:val="darkCyan"/>
          <w:rtl/>
          <w:lang w:bidi="he-IL"/>
        </w:rPr>
        <w:t>(נועה</w:t>
      </w:r>
      <w:r w:rsidR="00B272A6" w:rsidRPr="001801B6">
        <w:rPr>
          <w:rFonts w:hint="cs"/>
          <w:highlight w:val="darkCyan"/>
          <w:rtl/>
          <w:lang w:bidi="he-IL"/>
        </w:rPr>
        <w:t xml:space="preserve"> - תוכלי</w:t>
      </w:r>
      <w:r w:rsidRPr="001801B6">
        <w:rPr>
          <w:rFonts w:hint="cs"/>
          <w:highlight w:val="darkCyan"/>
          <w:rtl/>
          <w:lang w:bidi="he-IL"/>
        </w:rPr>
        <w:t xml:space="preserve"> </w:t>
      </w:r>
      <w:r w:rsidR="00B272A6" w:rsidRPr="001801B6">
        <w:rPr>
          <w:rFonts w:hint="cs"/>
          <w:highlight w:val="darkCyan"/>
          <w:rtl/>
          <w:lang w:bidi="he-IL"/>
        </w:rPr>
        <w:t>להוסיף</w:t>
      </w:r>
      <w:r w:rsidRPr="001801B6">
        <w:rPr>
          <w:rFonts w:hint="cs"/>
          <w:highlight w:val="darkCyan"/>
          <w:rtl/>
          <w:lang w:bidi="he-IL"/>
        </w:rPr>
        <w:t xml:space="preserve"> הסבר קצר איך הם מתממשקים).</w:t>
      </w:r>
      <w:r>
        <w:rPr>
          <w:rFonts w:hint="cs"/>
          <w:rtl/>
          <w:lang w:bidi="he-IL"/>
        </w:rPr>
        <w:t xml:space="preserve"> החלק של ה</w:t>
      </w:r>
      <w:r>
        <w:rPr>
          <w:lang w:bidi="he-IL"/>
        </w:rPr>
        <w:t>Python</w:t>
      </w:r>
      <w:r>
        <w:rPr>
          <w:rFonts w:hint="cs"/>
          <w:rtl/>
          <w:lang w:bidi="he-IL"/>
        </w:rPr>
        <w:t xml:space="preserve"> מכיל שני חלקים ששייכים לשלבים שונים של התהליך:</w:t>
      </w:r>
    </w:p>
    <w:p w14:paraId="3DF4E5C1" w14:textId="4A88AD4A" w:rsidR="00DF4342" w:rsidRDefault="001801B6" w:rsidP="00DF4342">
      <w:pPr>
        <w:pStyle w:val="ListParagraph"/>
        <w:numPr>
          <w:ilvl w:val="0"/>
          <w:numId w:val="37"/>
        </w:numPr>
        <w:bidi/>
        <w:rPr>
          <w:lang w:bidi="he-IL"/>
        </w:rPr>
      </w:pPr>
      <w:r>
        <w:rPr>
          <w:rFonts w:hint="cs"/>
          <w:rtl/>
          <w:lang w:bidi="he-IL"/>
        </w:rPr>
        <w:t xml:space="preserve">ממשק אונליין </w:t>
      </w:r>
      <w:r>
        <w:rPr>
          <w:rtl/>
          <w:lang w:bidi="he-IL"/>
        </w:rPr>
        <w:t>–</w:t>
      </w:r>
      <w:r>
        <w:rPr>
          <w:rFonts w:hint="cs"/>
          <w:rtl/>
          <w:lang w:bidi="he-IL"/>
        </w:rPr>
        <w:t xml:space="preserve"> אחרי שכבר יש מודל שאומן על עומרי, נשתמש בממשק זה כדי להציג לו את האפשרויות. הממשק משתמש ב</w:t>
      </w:r>
      <w:r>
        <w:rPr>
          <w:lang w:bidi="he-IL"/>
        </w:rPr>
        <w:t xml:space="preserve">Voting </w:t>
      </w:r>
      <w:r>
        <w:rPr>
          <w:rFonts w:hint="cs"/>
          <w:rtl/>
          <w:lang w:bidi="he-IL"/>
        </w:rPr>
        <w:t xml:space="preserve"> של 5 </w:t>
      </w:r>
      <w:proofErr w:type="spellStart"/>
      <w:r>
        <w:rPr>
          <w:rFonts w:hint="cs"/>
          <w:rtl/>
          <w:lang w:bidi="he-IL"/>
        </w:rPr>
        <w:t>טריילים</w:t>
      </w:r>
      <w:proofErr w:type="spellEnd"/>
      <w:r>
        <w:rPr>
          <w:rFonts w:hint="cs"/>
          <w:rtl/>
          <w:lang w:bidi="he-IL"/>
        </w:rPr>
        <w:t xml:space="preserve"> עד שהוא נותן את הסיווג הסופי שלו. הוא מציג את סיווג המסווג עבור כל </w:t>
      </w:r>
      <w:proofErr w:type="spellStart"/>
      <w:r>
        <w:rPr>
          <w:rFonts w:hint="cs"/>
          <w:rtl/>
          <w:lang w:bidi="he-IL"/>
        </w:rPr>
        <w:t>טרייל</w:t>
      </w:r>
      <w:proofErr w:type="spellEnd"/>
      <w:r>
        <w:rPr>
          <w:rFonts w:hint="cs"/>
          <w:rtl/>
          <w:lang w:bidi="he-IL"/>
        </w:rPr>
        <w:t xml:space="preserve"> על המסך על מנת לאפשר לעמרי ״למידה משותפת״</w:t>
      </w:r>
    </w:p>
    <w:p w14:paraId="786CBBDB" w14:textId="2E1FCE68" w:rsidR="001801B6" w:rsidRPr="001801B6" w:rsidRDefault="001801B6" w:rsidP="001801B6">
      <w:pPr>
        <w:pStyle w:val="ListParagraph"/>
        <w:numPr>
          <w:ilvl w:val="0"/>
          <w:numId w:val="37"/>
        </w:numPr>
        <w:bidi/>
        <w:rPr>
          <w:highlight w:val="cyan"/>
          <w:rtl/>
          <w:lang w:bidi="he-IL"/>
        </w:rPr>
      </w:pPr>
      <w:r w:rsidRPr="001801B6">
        <w:rPr>
          <w:rFonts w:hint="cs"/>
          <w:highlight w:val="cyan"/>
          <w:rtl/>
          <w:lang w:bidi="he-IL"/>
        </w:rPr>
        <w:t xml:space="preserve">(ממשק של עדי </w:t>
      </w:r>
      <w:r w:rsidRPr="001801B6">
        <w:rPr>
          <w:highlight w:val="cyan"/>
          <w:rtl/>
          <w:lang w:bidi="he-IL"/>
        </w:rPr>
        <w:t>–</w:t>
      </w:r>
      <w:r w:rsidRPr="001801B6">
        <w:rPr>
          <w:rFonts w:hint="cs"/>
          <w:highlight w:val="cyan"/>
          <w:rtl/>
          <w:lang w:bidi="he-IL"/>
        </w:rPr>
        <w:t xml:space="preserve"> תוכלי להסביר מה הוא עושה)</w:t>
      </w:r>
    </w:p>
    <w:p w14:paraId="49A16336" w14:textId="77777777" w:rsidR="003F42AB" w:rsidRDefault="003F42AB" w:rsidP="00DF4342">
      <w:pPr>
        <w:bidi/>
        <w:rPr>
          <w:highlight w:val="yellow"/>
          <w:rtl/>
          <w:lang w:bidi="he-IL"/>
        </w:rPr>
      </w:pPr>
    </w:p>
    <w:p w14:paraId="77A20BBF" w14:textId="4A235C86" w:rsidR="00BE45C8" w:rsidRPr="003F42AB" w:rsidRDefault="0058453C" w:rsidP="003F42AB">
      <w:pPr>
        <w:bidi/>
        <w:rPr>
          <w:highlight w:val="yellow"/>
          <w:rtl/>
          <w:lang w:bidi="he-IL"/>
        </w:rPr>
      </w:pPr>
      <w:r w:rsidRPr="003F42AB">
        <w:rPr>
          <w:rFonts w:hint="cs"/>
          <w:highlight w:val="yellow"/>
          <w:rtl/>
          <w:lang w:bidi="he-IL"/>
        </w:rPr>
        <w:t>פירוט כללי על הקוד: איז</w:t>
      </w:r>
      <w:r w:rsidR="006866DC" w:rsidRPr="003F42AB">
        <w:rPr>
          <w:rFonts w:hint="cs"/>
          <w:highlight w:val="yellow"/>
          <w:rtl/>
          <w:lang w:bidi="he-IL"/>
        </w:rPr>
        <w:t>ו</w:t>
      </w:r>
      <w:r w:rsidRPr="003F42AB">
        <w:rPr>
          <w:rFonts w:hint="cs"/>
          <w:highlight w:val="yellow"/>
          <w:rtl/>
          <w:lang w:bidi="he-IL"/>
        </w:rPr>
        <w:t xml:space="preserve"> תוכנה, </w:t>
      </w:r>
      <w:r w:rsidR="006866DC" w:rsidRPr="003F42AB">
        <w:rPr>
          <w:rFonts w:hint="cs"/>
          <w:highlight w:val="yellow"/>
          <w:rtl/>
          <w:lang w:bidi="he-IL"/>
        </w:rPr>
        <w:t>באיזה ארכיטקטורה הוא בנוי</w:t>
      </w:r>
      <w:r w:rsidRPr="003F42AB">
        <w:rPr>
          <w:rFonts w:hint="cs"/>
          <w:highlight w:val="yellow"/>
          <w:rtl/>
          <w:lang w:bidi="he-IL"/>
        </w:rPr>
        <w:t xml:space="preserve">, איך הוא מתממשק עם הקסדה, </w:t>
      </w:r>
      <w:r w:rsidR="006866DC" w:rsidRPr="003F42AB">
        <w:rPr>
          <w:rFonts w:hint="cs"/>
          <w:highlight w:val="yellow"/>
          <w:rtl/>
          <w:lang w:bidi="he-IL"/>
        </w:rPr>
        <w:t>וכל מה שאתם רואים לנכון להוסיף.</w:t>
      </w:r>
    </w:p>
    <w:p w14:paraId="6C80ABC3" w14:textId="348ED0AF" w:rsidR="006866DC" w:rsidRDefault="006866DC" w:rsidP="006866DC">
      <w:pPr>
        <w:bidi/>
        <w:rPr>
          <w:rtl/>
          <w:lang w:bidi="he-IL"/>
        </w:rPr>
      </w:pPr>
      <w:r w:rsidRPr="003F42AB">
        <w:rPr>
          <w:rFonts w:hint="cs"/>
          <w:highlight w:val="yellow"/>
          <w:rtl/>
          <w:lang w:bidi="he-IL"/>
        </w:rPr>
        <w:t xml:space="preserve">הפירוט כאן הוא בנוסף להערות בקוד/קובץ </w:t>
      </w:r>
      <w:r w:rsidRPr="003F42AB">
        <w:rPr>
          <w:highlight w:val="yellow"/>
          <w:lang w:bidi="he-IL"/>
        </w:rPr>
        <w:t>readme</w:t>
      </w:r>
    </w:p>
    <w:p w14:paraId="65E8A31D" w14:textId="77777777" w:rsidR="006866DC" w:rsidRDefault="006866DC" w:rsidP="006866DC">
      <w:pPr>
        <w:bidi/>
        <w:rPr>
          <w:rtl/>
          <w:lang w:bidi="he-IL"/>
        </w:rPr>
      </w:pPr>
    </w:p>
    <w:bookmarkEnd w:id="1"/>
    <w:p w14:paraId="1EA98C89" w14:textId="3969C37F" w:rsidR="005C6D45" w:rsidRDefault="006866DC" w:rsidP="006866DC">
      <w:pPr>
        <w:pStyle w:val="Heading1"/>
        <w:bidi/>
        <w:rPr>
          <w:lang w:bidi="he-IL"/>
        </w:rPr>
      </w:pPr>
      <w:r>
        <w:rPr>
          <w:rFonts w:hint="cs"/>
          <w:rtl/>
          <w:lang w:bidi="he-IL"/>
        </w:rPr>
        <w:t>מבנה הניסוי</w:t>
      </w:r>
    </w:p>
    <w:p w14:paraId="0646E45D" w14:textId="398EA785" w:rsidR="00E17248" w:rsidRDefault="00E17248" w:rsidP="006866DC">
      <w:pPr>
        <w:bidi/>
        <w:rPr>
          <w:rtl/>
          <w:lang w:bidi="he-IL"/>
        </w:rPr>
      </w:pPr>
      <w:r w:rsidRPr="00B272A6">
        <w:rPr>
          <w:rFonts w:hint="cs"/>
          <w:highlight w:val="yellow"/>
          <w:rtl/>
          <w:lang w:bidi="he-IL"/>
        </w:rPr>
        <w:t xml:space="preserve">(אסף או </w:t>
      </w:r>
      <w:r w:rsidRPr="001801B6">
        <w:rPr>
          <w:rFonts w:hint="cs"/>
          <w:highlight w:val="darkCyan"/>
          <w:rtl/>
          <w:lang w:bidi="he-IL"/>
        </w:rPr>
        <w:t xml:space="preserve">נועה </w:t>
      </w:r>
      <w:r w:rsidRPr="00B272A6">
        <w:rPr>
          <w:highlight w:val="yellow"/>
          <w:rtl/>
          <w:lang w:bidi="he-IL"/>
        </w:rPr>
        <w:t>–</w:t>
      </w:r>
      <w:r w:rsidRPr="00B272A6">
        <w:rPr>
          <w:rFonts w:hint="cs"/>
          <w:highlight w:val="yellow"/>
          <w:rtl/>
          <w:lang w:bidi="he-IL"/>
        </w:rPr>
        <w:t xml:space="preserve"> תוכלו </w:t>
      </w:r>
      <w:r w:rsidRPr="001801B6">
        <w:rPr>
          <w:rFonts w:hint="cs"/>
          <w:highlight w:val="darkCyan"/>
          <w:rtl/>
          <w:lang w:bidi="he-IL"/>
        </w:rPr>
        <w:t>להשלים</w:t>
      </w:r>
      <w:r w:rsidRPr="00B272A6">
        <w:rPr>
          <w:rFonts w:hint="cs"/>
          <w:highlight w:val="yellow"/>
          <w:rtl/>
          <w:lang w:bidi="he-IL"/>
        </w:rPr>
        <w:t xml:space="preserve"> מה ע</w:t>
      </w:r>
      <w:r w:rsidR="00B272A6" w:rsidRPr="00B272A6">
        <w:rPr>
          <w:rFonts w:hint="cs"/>
          <w:highlight w:val="yellow"/>
          <w:rtl/>
          <w:lang w:bidi="he-IL"/>
        </w:rPr>
        <w:t>שיתם? )</w:t>
      </w:r>
    </w:p>
    <w:p w14:paraId="54F757D9" w14:textId="786CF02D" w:rsidR="005C6D45" w:rsidRDefault="006866DC" w:rsidP="00E17248">
      <w:pPr>
        <w:bidi/>
        <w:rPr>
          <w:rtl/>
          <w:lang w:bidi="he-IL"/>
        </w:rPr>
      </w:pPr>
      <w:r>
        <w:rPr>
          <w:rFonts w:hint="cs"/>
          <w:rtl/>
          <w:lang w:bidi="he-IL"/>
        </w:rPr>
        <w:t xml:space="preserve">לספר כיצד אספתם קבצי </w:t>
      </w:r>
      <w:r>
        <w:rPr>
          <w:lang w:bidi="he-IL"/>
        </w:rPr>
        <w:t>offline/online</w:t>
      </w:r>
      <w:r>
        <w:rPr>
          <w:rFonts w:hint="cs"/>
          <w:rtl/>
          <w:lang w:bidi="he-IL"/>
        </w:rPr>
        <w:t>. מומלץ להוסיף תמונות של איך הגירויים מופיעים על המסך. בנוסף לתאר את מהלך הניסוי: כמה זמן מופיע כל גירוי, זמנים בין לבין, כמה טריילים אתם ממליצים בכל הקלטה וכו'</w:t>
      </w:r>
    </w:p>
    <w:p w14:paraId="68D8A4F8" w14:textId="1A246DEE" w:rsidR="006866DC" w:rsidRDefault="006866DC" w:rsidP="006866DC">
      <w:pPr>
        <w:bidi/>
        <w:rPr>
          <w:rtl/>
          <w:lang w:bidi="he-IL"/>
        </w:rPr>
      </w:pPr>
      <w:r>
        <w:rPr>
          <w:rFonts w:hint="cs"/>
          <w:rtl/>
          <w:lang w:bidi="he-IL"/>
        </w:rPr>
        <w:t>בנוסף, זה מקום טוב להסביר בו איך חישבתם את התוצאות.</w:t>
      </w:r>
    </w:p>
    <w:p w14:paraId="029A04A7" w14:textId="77777777" w:rsidR="006866DC" w:rsidRDefault="006866DC" w:rsidP="006866DC">
      <w:pPr>
        <w:bidi/>
        <w:rPr>
          <w:rtl/>
          <w:lang w:bidi="he-IL"/>
        </w:rPr>
      </w:pPr>
    </w:p>
    <w:p w14:paraId="2FF209B5" w14:textId="16DC624E" w:rsidR="005C6D45" w:rsidRDefault="006866DC" w:rsidP="006866DC">
      <w:pPr>
        <w:pStyle w:val="Heading1"/>
        <w:bidi/>
        <w:rPr>
          <w:lang w:bidi="he-IL"/>
        </w:rPr>
      </w:pPr>
      <w:r>
        <w:rPr>
          <w:rFonts w:hint="cs"/>
          <w:rtl/>
          <w:lang w:bidi="he-IL"/>
        </w:rPr>
        <w:lastRenderedPageBreak/>
        <w:t>המסווג</w:t>
      </w:r>
    </w:p>
    <w:p w14:paraId="72561585" w14:textId="3B20DB95" w:rsidR="005C6D45" w:rsidRDefault="002E4C2A" w:rsidP="006866DC">
      <w:pPr>
        <w:bidi/>
        <w:rPr>
          <w:lang w:bidi="he-IL"/>
        </w:rPr>
      </w:pPr>
      <w:r w:rsidRPr="002E4C2A">
        <w:rPr>
          <w:rFonts w:hint="cs"/>
          <w:highlight w:val="yellow"/>
          <w:rtl/>
          <w:lang w:bidi="he-IL"/>
        </w:rPr>
        <w:t xml:space="preserve">(אסף תוכל להוסיף את החלק הזה </w:t>
      </w:r>
      <w:r w:rsidRPr="002E4C2A">
        <w:rPr>
          <w:highlight w:val="yellow"/>
          <w:rtl/>
          <w:lang w:bidi="he-IL"/>
        </w:rPr>
        <w:t>–</w:t>
      </w:r>
      <w:r w:rsidRPr="002E4C2A">
        <w:rPr>
          <w:rFonts w:hint="cs"/>
          <w:highlight w:val="yellow"/>
          <w:rtl/>
          <w:lang w:bidi="he-IL"/>
        </w:rPr>
        <w:t xml:space="preserve"> אתה התעסקת עם המסווג)</w:t>
      </w:r>
    </w:p>
    <w:p w14:paraId="4667A10E" w14:textId="2F66A84B" w:rsidR="005C6D45" w:rsidRDefault="006866DC" w:rsidP="006866DC">
      <w:pPr>
        <w:pStyle w:val="Heading1"/>
        <w:bidi/>
        <w:rPr>
          <w:lang w:bidi="he-IL"/>
        </w:rPr>
      </w:pPr>
      <w:r>
        <w:rPr>
          <w:rFonts w:hint="cs"/>
          <w:rtl/>
          <w:lang w:bidi="he-IL"/>
        </w:rPr>
        <w:t>יום בחיי מפגש עם המנטור</w:t>
      </w:r>
    </w:p>
    <w:p w14:paraId="44923736" w14:textId="11406EFA" w:rsidR="002E4C2A" w:rsidRDefault="002E4C2A" w:rsidP="006866DC">
      <w:pPr>
        <w:bidi/>
        <w:rPr>
          <w:rtl/>
          <w:lang w:bidi="he-IL"/>
        </w:rPr>
      </w:pPr>
      <w:r>
        <w:rPr>
          <w:rFonts w:hint="cs"/>
          <w:rtl/>
          <w:lang w:bidi="he-IL"/>
        </w:rPr>
        <w:t xml:space="preserve">כל מפגש עם עומרי תיאמנו איתו דרך קבוצת </w:t>
      </w:r>
      <w:proofErr w:type="spellStart"/>
      <w:r>
        <w:rPr>
          <w:rFonts w:hint="cs"/>
          <w:rtl/>
          <w:lang w:bidi="he-IL"/>
        </w:rPr>
        <w:t>הווטצאפ</w:t>
      </w:r>
      <w:proofErr w:type="spellEnd"/>
      <w:r>
        <w:rPr>
          <w:rFonts w:hint="cs"/>
          <w:rtl/>
          <w:lang w:bidi="he-IL"/>
        </w:rPr>
        <w:t xml:space="preserve"> לשנו איתו. רשמנו לו שנשמח להיפגש איתו בשבוע מסוים וקבענו יום ושעה. למפגש איתו כדאי להביא לפחות 2 מחשבים שהקוד רץ עליהם למקרה שאחד מהם לא יעבוד. בנוסף, כדאי להצטייד בבטריות עבור הקסדה משום שגילינו שהם משפיעות על איכות ההקלטה. עוד לא ממש הגענו לשלב שהמערכת פועלת אונליין על עמרי ולכן לא הקרנו לו את ממשק המשתמש בטלוויזיה. אנחנו מניחים שכדאי לבדוק את זה איתו בפגישה הראשונה שלכם איתו.</w:t>
      </w:r>
    </w:p>
    <w:p w14:paraId="6FEE22FE" w14:textId="0EB2E8B7" w:rsidR="002E4C2A" w:rsidRDefault="002E4C2A" w:rsidP="002E4C2A">
      <w:pPr>
        <w:bidi/>
        <w:rPr>
          <w:rtl/>
          <w:lang w:bidi="he-IL"/>
        </w:rPr>
      </w:pPr>
      <w:r>
        <w:rPr>
          <w:rFonts w:hint="cs"/>
          <w:rtl/>
          <w:lang w:bidi="he-IL"/>
        </w:rPr>
        <w:t>כשהגענו אליו הביתה כדאי לדעת שהבית שלו נמצא מאוד קרוב לסבידור מרכז, אז מומלץ להגיע ברכבת כי אין חנייה באיזור. אנחנו הגענו תמיד בשעות שאשתו לא הייתה בבית ואז הוא והמטפל שלו (אורלנדו) היו. הפגישות היו כשעה בכל פעם, אולי פגישות של הקלטה ייקח ומעט יותר זמן. עומרי מאוד חמוד ואין תחושה מוזרה כאשר מדברים איתו. כדאי להיות סבלניים כאשר הוא מקליד ורוצה לומר משהו. כדאי גם לא לנהל שיח מהיר מדי שהוא לא מסוגל להגיב עליו. אבל אנחנו מניחים שאת הדגשים האלה תשמעו לפני המפגש איתו במסודר דרך צוות הקורס.</w:t>
      </w:r>
    </w:p>
    <w:p w14:paraId="397BFA5E" w14:textId="040019D7" w:rsidR="00005E0D" w:rsidRDefault="00005E0D" w:rsidP="003F42AB">
      <w:pPr>
        <w:pStyle w:val="Heading1"/>
        <w:bidi/>
        <w:rPr>
          <w:lang w:bidi="he-IL"/>
        </w:rPr>
      </w:pPr>
      <w:r>
        <w:rPr>
          <w:rFonts w:hint="cs"/>
          <w:rtl/>
          <w:lang w:bidi="he-IL"/>
        </w:rPr>
        <w:t>איך ממשיכים מכאן?</w:t>
      </w:r>
    </w:p>
    <w:p w14:paraId="56BE032C" w14:textId="2A3E20F3" w:rsidR="003F42AB" w:rsidRDefault="003F42AB" w:rsidP="00005E0D">
      <w:pPr>
        <w:bidi/>
        <w:rPr>
          <w:rtl/>
          <w:lang w:bidi="he-IL"/>
        </w:rPr>
      </w:pPr>
      <w:r>
        <w:rPr>
          <w:rFonts w:hint="cs"/>
          <w:rtl/>
          <w:lang w:bidi="he-IL"/>
        </w:rPr>
        <w:t>אז כדי להמשיך מכאן נמליץ כך:</w:t>
      </w:r>
    </w:p>
    <w:p w14:paraId="2C82D056" w14:textId="5190CC6F" w:rsidR="003F42AB" w:rsidRDefault="003F42AB" w:rsidP="003F42AB">
      <w:pPr>
        <w:pStyle w:val="ListParagraph"/>
        <w:numPr>
          <w:ilvl w:val="0"/>
          <w:numId w:val="38"/>
        </w:numPr>
        <w:bidi/>
        <w:rPr>
          <w:lang w:bidi="he-IL"/>
        </w:rPr>
      </w:pPr>
      <w:r>
        <w:rPr>
          <w:rFonts w:hint="cs"/>
          <w:rtl/>
          <w:lang w:bidi="he-IL"/>
        </w:rPr>
        <w:t>עברו על כל הפרויקט שלנו וודאו שאתם מכירים ומבינים את כל המרכיבים שלו. זה חשוב כדי שהשינויים שתבצעו לא יצרו בעיה במקום אחר.</w:t>
      </w:r>
    </w:p>
    <w:p w14:paraId="3AFFAA72" w14:textId="1B098E25" w:rsidR="003F42AB" w:rsidRDefault="003F42AB" w:rsidP="003F42AB">
      <w:pPr>
        <w:pStyle w:val="ListParagraph"/>
        <w:numPr>
          <w:ilvl w:val="0"/>
          <w:numId w:val="38"/>
        </w:numPr>
        <w:bidi/>
        <w:rPr>
          <w:lang w:bidi="he-IL"/>
        </w:rPr>
      </w:pPr>
      <w:r>
        <w:rPr>
          <w:rFonts w:hint="cs"/>
          <w:rtl/>
          <w:lang w:bidi="he-IL"/>
        </w:rPr>
        <w:t xml:space="preserve">להשתמש בהקלטות אונליין שעשינו על עומרי כל לאמן מודל בסיס </w:t>
      </w:r>
      <w:r>
        <w:rPr>
          <w:rtl/>
          <w:lang w:bidi="he-IL"/>
        </w:rPr>
        <w:t>–</w:t>
      </w:r>
      <w:r>
        <w:rPr>
          <w:rFonts w:hint="cs"/>
          <w:rtl/>
          <w:lang w:bidi="he-IL"/>
        </w:rPr>
        <w:t xml:space="preserve"> עשו עבודה על המודל ונסו להגיע לאחוזי דיוק מספקים</w:t>
      </w:r>
    </w:p>
    <w:p w14:paraId="589EDA63" w14:textId="4AA5184D" w:rsidR="003F42AB" w:rsidRDefault="003F42AB" w:rsidP="003F42AB">
      <w:pPr>
        <w:pStyle w:val="ListParagraph"/>
        <w:numPr>
          <w:ilvl w:val="0"/>
          <w:numId w:val="38"/>
        </w:numPr>
        <w:bidi/>
        <w:rPr>
          <w:lang w:bidi="he-IL"/>
        </w:rPr>
      </w:pPr>
      <w:r>
        <w:rPr>
          <w:rFonts w:hint="cs"/>
          <w:rtl/>
          <w:lang w:bidi="he-IL"/>
        </w:rPr>
        <w:t xml:space="preserve">בצעו איטרציות של הקלטות עם עומרי ושיפור המסווג  - כאן יבוא לידי ביטוי הלמידה המשותפת, גם עומרי יוכל להסתגל למערכת וללמוד להפעיל אותה טוב יותר. </w:t>
      </w:r>
    </w:p>
    <w:p w14:paraId="3D9215F0" w14:textId="77777777" w:rsidR="003F42AB" w:rsidRDefault="003F42AB" w:rsidP="003F42AB">
      <w:pPr>
        <w:bidi/>
        <w:rPr>
          <w:rtl/>
          <w:lang w:bidi="he-IL"/>
        </w:rPr>
      </w:pPr>
      <w:r>
        <w:rPr>
          <w:rFonts w:hint="cs"/>
          <w:rtl/>
          <w:lang w:bidi="he-IL"/>
        </w:rPr>
        <w:t xml:space="preserve">תוכלו לשפר ולעדן את ממשק המשתמש בהתאם להערות שעמרי ייתן לכם </w:t>
      </w:r>
      <w:r>
        <w:rPr>
          <w:rtl/>
          <w:lang w:bidi="he-IL"/>
        </w:rPr>
        <w:t>–</w:t>
      </w:r>
      <w:r>
        <w:rPr>
          <w:rFonts w:hint="cs"/>
          <w:rtl/>
          <w:lang w:bidi="he-IL"/>
        </w:rPr>
        <w:t xml:space="preserve"> אנחנו לא ממש הגענו איתו לשלב הזה ולכן אין לנו הרבה מה לתרום בקטע זה.</w:t>
      </w:r>
    </w:p>
    <w:p w14:paraId="3AA228DA" w14:textId="4A9809B5" w:rsidR="003F42AB" w:rsidRDefault="003F42AB" w:rsidP="003F42AB">
      <w:pPr>
        <w:bidi/>
        <w:rPr>
          <w:rtl/>
          <w:lang w:bidi="he-IL"/>
        </w:rPr>
      </w:pPr>
      <w:r>
        <w:rPr>
          <w:rFonts w:hint="cs"/>
          <w:rtl/>
          <w:lang w:bidi="he-IL"/>
        </w:rPr>
        <w:t xml:space="preserve">תוכלו גם לבדוק ולהתאים את הקסדה המותאמת לראש של עמרי כך שיהיה לו נוח ויישב טוב על הראש שלו. חשוב שכל האלקטרודות יצליחו לגעת בראש שלו. </w:t>
      </w:r>
    </w:p>
    <w:p w14:paraId="42C78DED" w14:textId="7C896808" w:rsidR="00005E0D" w:rsidRDefault="003F42AB" w:rsidP="00005E0D">
      <w:pPr>
        <w:bidi/>
        <w:rPr>
          <w:rtl/>
          <w:lang w:bidi="he-IL"/>
        </w:rPr>
      </w:pPr>
      <w:r w:rsidRPr="003F42AB">
        <w:rPr>
          <w:rFonts w:hint="cs"/>
          <w:highlight w:val="yellow"/>
          <w:rtl/>
          <w:lang w:bidi="he-IL"/>
        </w:rPr>
        <w:t xml:space="preserve">(כולם </w:t>
      </w:r>
      <w:r w:rsidRPr="003F42AB">
        <w:rPr>
          <w:highlight w:val="yellow"/>
          <w:rtl/>
          <w:lang w:bidi="he-IL"/>
        </w:rPr>
        <w:t>–</w:t>
      </w:r>
      <w:r w:rsidRPr="003F42AB">
        <w:rPr>
          <w:rFonts w:hint="cs"/>
          <w:highlight w:val="yellow"/>
          <w:rtl/>
          <w:lang w:bidi="he-IL"/>
        </w:rPr>
        <w:t xml:space="preserve"> </w:t>
      </w:r>
      <w:r w:rsidRPr="001801B6">
        <w:rPr>
          <w:rFonts w:hint="cs"/>
          <w:highlight w:val="darkCyan"/>
          <w:rtl/>
          <w:lang w:bidi="he-IL"/>
        </w:rPr>
        <w:t xml:space="preserve">יש לכם משהו </w:t>
      </w:r>
      <w:r w:rsidRPr="003F42AB">
        <w:rPr>
          <w:rFonts w:hint="cs"/>
          <w:highlight w:val="yellow"/>
          <w:rtl/>
          <w:lang w:bidi="he-IL"/>
        </w:rPr>
        <w:t xml:space="preserve">להוסיף </w:t>
      </w:r>
      <w:r w:rsidRPr="001801B6">
        <w:rPr>
          <w:rFonts w:hint="cs"/>
          <w:highlight w:val="cyan"/>
          <w:rtl/>
          <w:lang w:bidi="he-IL"/>
        </w:rPr>
        <w:t>מחלקים שאתם עשיתם?)</w:t>
      </w:r>
    </w:p>
    <w:p w14:paraId="01CFBAAE" w14:textId="77777777" w:rsidR="00005E0D" w:rsidRDefault="00005E0D" w:rsidP="00005E0D">
      <w:pPr>
        <w:bidi/>
        <w:rPr>
          <w:rtl/>
          <w:lang w:bidi="he-IL"/>
        </w:rPr>
      </w:pPr>
    </w:p>
    <w:p w14:paraId="1FE25907" w14:textId="0DB4B5D9" w:rsidR="00005E0D" w:rsidRDefault="00005E0D" w:rsidP="00005E0D">
      <w:pPr>
        <w:pStyle w:val="Heading1"/>
        <w:bidi/>
        <w:rPr>
          <w:lang w:bidi="he-IL"/>
        </w:rPr>
      </w:pPr>
      <w:r>
        <w:rPr>
          <w:rFonts w:hint="cs"/>
          <w:rtl/>
          <w:lang w:bidi="he-IL"/>
        </w:rPr>
        <w:t>נספחים</w:t>
      </w:r>
    </w:p>
    <w:p w14:paraId="1DE38BF8" w14:textId="4E969643" w:rsidR="00005E0D" w:rsidRDefault="0091550B" w:rsidP="00005E0D">
      <w:pPr>
        <w:bidi/>
        <w:rPr>
          <w:rtl/>
          <w:lang w:bidi="he-IL"/>
        </w:rPr>
      </w:pPr>
      <w:r>
        <w:rPr>
          <w:rFonts w:hint="cs"/>
          <w:rtl/>
          <w:lang w:bidi="he-IL"/>
        </w:rPr>
        <w:t xml:space="preserve">קישור </w:t>
      </w:r>
      <w:r>
        <w:rPr>
          <w:lang w:bidi="he-IL"/>
        </w:rPr>
        <w:t>GitHub</w:t>
      </w:r>
      <w:r>
        <w:rPr>
          <w:rFonts w:hint="cs"/>
          <w:rtl/>
          <w:lang w:bidi="he-IL"/>
        </w:rPr>
        <w:t xml:space="preserve"> בו נמצאים כל הקבצים וההסברים שלנו:</w:t>
      </w:r>
    </w:p>
    <w:p w14:paraId="11153385" w14:textId="5A8167F7" w:rsidR="00005E0D" w:rsidRDefault="003F42AB" w:rsidP="00005E0D">
      <w:pPr>
        <w:bidi/>
        <w:rPr>
          <w:rFonts w:hint="cs"/>
          <w:rtl/>
          <w:lang w:bidi="he-IL"/>
        </w:rPr>
      </w:pPr>
      <w:proofErr w:type="gramStart"/>
      <w:r w:rsidRPr="003F42AB">
        <w:rPr>
          <w:highlight w:val="yellow"/>
          <w:lang w:bidi="he-IL"/>
        </w:rPr>
        <w:lastRenderedPageBreak/>
        <w:t>)</w:t>
      </w:r>
      <w:r w:rsidRPr="003F42AB">
        <w:rPr>
          <w:rFonts w:hint="cs"/>
          <w:highlight w:val="yellow"/>
          <w:rtl/>
          <w:lang w:bidi="he-IL"/>
        </w:rPr>
        <w:t>אסף</w:t>
      </w:r>
      <w:proofErr w:type="gramEnd"/>
      <w:r w:rsidRPr="003F42AB">
        <w:rPr>
          <w:rFonts w:hint="cs"/>
          <w:highlight w:val="yellow"/>
          <w:rtl/>
          <w:lang w:bidi="he-IL"/>
        </w:rPr>
        <w:t>, צריך הרשאה בשביל זה? תוכל להוסיף פה את הקישור?)</w:t>
      </w:r>
    </w:p>
    <w:sectPr w:rsidR="00005E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A25E2" w14:textId="77777777" w:rsidR="00007C8C" w:rsidRDefault="00007C8C">
      <w:pPr>
        <w:spacing w:line="240" w:lineRule="auto"/>
      </w:pPr>
      <w:r>
        <w:separator/>
      </w:r>
    </w:p>
  </w:endnote>
  <w:endnote w:type="continuationSeparator" w:id="0">
    <w:p w14:paraId="09C34557" w14:textId="77777777" w:rsidR="00007C8C" w:rsidRDefault="00007C8C">
      <w:pPr>
        <w:spacing w:line="240" w:lineRule="auto"/>
      </w:pPr>
      <w:r>
        <w:continuationSeparator/>
      </w:r>
    </w:p>
  </w:endnote>
  <w:endnote w:type="continuationNotice" w:id="1">
    <w:p w14:paraId="1401D595" w14:textId="77777777" w:rsidR="00007C8C" w:rsidRDefault="00007C8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73FD"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4C916FE8"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F0488"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6FEE0"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6B732" w14:textId="77777777" w:rsidR="00007C8C" w:rsidRDefault="00007C8C">
      <w:pPr>
        <w:spacing w:line="240" w:lineRule="auto"/>
      </w:pPr>
      <w:r>
        <w:separator/>
      </w:r>
    </w:p>
  </w:footnote>
  <w:footnote w:type="continuationSeparator" w:id="0">
    <w:p w14:paraId="2C8CD80E" w14:textId="77777777" w:rsidR="00007C8C" w:rsidRDefault="00007C8C">
      <w:pPr>
        <w:spacing w:line="240" w:lineRule="auto"/>
      </w:pPr>
      <w:r>
        <w:continuationSeparator/>
      </w:r>
    </w:p>
  </w:footnote>
  <w:footnote w:type="continuationNotice" w:id="1">
    <w:p w14:paraId="40EC0D92" w14:textId="77777777" w:rsidR="00007C8C" w:rsidRDefault="00007C8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B385"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B0F9E"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E2E7"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67DC0"/>
    <w:multiLevelType w:val="hybridMultilevel"/>
    <w:tmpl w:val="5AA8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81B44"/>
    <w:multiLevelType w:val="hybridMultilevel"/>
    <w:tmpl w:val="F0D8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D5C25"/>
    <w:multiLevelType w:val="hybridMultilevel"/>
    <w:tmpl w:val="7E72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600DB"/>
    <w:multiLevelType w:val="hybridMultilevel"/>
    <w:tmpl w:val="8B26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1D784D"/>
    <w:multiLevelType w:val="hybridMultilevel"/>
    <w:tmpl w:val="0A6AE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8"/>
  </w:num>
  <w:num w:numId="22">
    <w:abstractNumId w:val="17"/>
  </w:num>
  <w:num w:numId="23">
    <w:abstractNumId w:val="15"/>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1"/>
  </w:num>
  <w:num w:numId="36">
    <w:abstractNumId w:val="12"/>
  </w:num>
  <w:num w:numId="37">
    <w:abstractNumId w:val="1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7"/>
    <w:rsid w:val="00005E0D"/>
    <w:rsid w:val="00007C8C"/>
    <w:rsid w:val="00016748"/>
    <w:rsid w:val="0006567E"/>
    <w:rsid w:val="000760DB"/>
    <w:rsid w:val="000F00E7"/>
    <w:rsid w:val="0016766E"/>
    <w:rsid w:val="00170063"/>
    <w:rsid w:val="00175643"/>
    <w:rsid w:val="001801B6"/>
    <w:rsid w:val="001B2338"/>
    <w:rsid w:val="002061A9"/>
    <w:rsid w:val="00217B64"/>
    <w:rsid w:val="00235579"/>
    <w:rsid w:val="00257FAA"/>
    <w:rsid w:val="00263938"/>
    <w:rsid w:val="002E4C2A"/>
    <w:rsid w:val="002E78EB"/>
    <w:rsid w:val="002F25A8"/>
    <w:rsid w:val="003313BB"/>
    <w:rsid w:val="003407A9"/>
    <w:rsid w:val="00340DC9"/>
    <w:rsid w:val="00350BD5"/>
    <w:rsid w:val="003F42AB"/>
    <w:rsid w:val="00444F02"/>
    <w:rsid w:val="00490CC6"/>
    <w:rsid w:val="00493E67"/>
    <w:rsid w:val="004F05F9"/>
    <w:rsid w:val="005509B2"/>
    <w:rsid w:val="005556DB"/>
    <w:rsid w:val="0058453C"/>
    <w:rsid w:val="005C6D45"/>
    <w:rsid w:val="005D58F7"/>
    <w:rsid w:val="00617D63"/>
    <w:rsid w:val="00643D1A"/>
    <w:rsid w:val="00674588"/>
    <w:rsid w:val="006866DC"/>
    <w:rsid w:val="006A7B57"/>
    <w:rsid w:val="006D44C5"/>
    <w:rsid w:val="00713672"/>
    <w:rsid w:val="007234A9"/>
    <w:rsid w:val="0073562D"/>
    <w:rsid w:val="007B07DE"/>
    <w:rsid w:val="008270A2"/>
    <w:rsid w:val="00853F77"/>
    <w:rsid w:val="00885CE1"/>
    <w:rsid w:val="008907FF"/>
    <w:rsid w:val="008B696C"/>
    <w:rsid w:val="008B6BEE"/>
    <w:rsid w:val="008F78D7"/>
    <w:rsid w:val="0091550B"/>
    <w:rsid w:val="009200C1"/>
    <w:rsid w:val="00980085"/>
    <w:rsid w:val="00997127"/>
    <w:rsid w:val="009D216F"/>
    <w:rsid w:val="009D3248"/>
    <w:rsid w:val="00A56375"/>
    <w:rsid w:val="00A65E8A"/>
    <w:rsid w:val="00A87896"/>
    <w:rsid w:val="00AC1EE7"/>
    <w:rsid w:val="00B272A6"/>
    <w:rsid w:val="00B650C6"/>
    <w:rsid w:val="00BA63C2"/>
    <w:rsid w:val="00BC6939"/>
    <w:rsid w:val="00BE1875"/>
    <w:rsid w:val="00BE45C8"/>
    <w:rsid w:val="00BF2331"/>
    <w:rsid w:val="00BF7463"/>
    <w:rsid w:val="00C30889"/>
    <w:rsid w:val="00C90A2E"/>
    <w:rsid w:val="00CC5861"/>
    <w:rsid w:val="00D30B81"/>
    <w:rsid w:val="00D3649E"/>
    <w:rsid w:val="00D65327"/>
    <w:rsid w:val="00DF0FDA"/>
    <w:rsid w:val="00DF4342"/>
    <w:rsid w:val="00E142DA"/>
    <w:rsid w:val="00E16F51"/>
    <w:rsid w:val="00E17248"/>
    <w:rsid w:val="00EB0B6E"/>
    <w:rsid w:val="00EE70C1"/>
    <w:rsid w:val="00F169E1"/>
    <w:rsid w:val="00F32EA2"/>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84A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i\AppData\Local\Microsoft\Office\16.0\DTS\en-US%7bCC4F42A7-59A1-4F89-9C4C-66DD50B4E0C4%7d\%7b328C9B61-6AE4-43AB-ACAF-F9043395AFB8%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C:\Users\adini\AppData\Local\Microsoft\Office\16.0\DTS\en-US{CC4F42A7-59A1-4F89-9C4C-66DD50B4E0C4}\{328C9B61-6AE4-43AB-ACAF-F9043395AFB8}tf45325165_win32.dotx</Template>
  <TotalTime>0</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2021-07-08T08:01:00Z</dcterms:created>
  <dcterms:modified xsi:type="dcterms:W3CDTF">2021-07-08T08:44:00Z</dcterms:modified>
</cp:coreProperties>
</file>